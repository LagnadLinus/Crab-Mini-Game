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5A11" w14:textId="5A832EE4" w:rsidR="00C323FD" w:rsidRDefault="00DC6D29">
      <w:pPr>
        <w:pStyle w:val="Title"/>
      </w:pPr>
      <w:r>
        <w:t>Crab Mini Game</w:t>
      </w:r>
    </w:p>
    <w:p w14:paraId="0B041519" w14:textId="621EF539" w:rsidR="00C323FD" w:rsidRDefault="00E25DC2">
      <w:pPr>
        <w:pStyle w:val="Subtitle"/>
      </w:pPr>
      <w:r>
        <w:t>Using Python</w:t>
      </w:r>
      <w:r w:rsidR="00DC6D29">
        <w:t xml:space="preserve"> </w:t>
      </w:r>
      <w:r w:rsidR="009A5792">
        <w:t xml:space="preserve">&amp; </w:t>
      </w:r>
      <w:r w:rsidR="00A64D3F">
        <w:t>Turtle</w:t>
      </w:r>
    </w:p>
    <w:p w14:paraId="36AA082B" w14:textId="7E041555" w:rsidR="00C323FD" w:rsidRDefault="00BF57A6">
      <w:r>
        <w:rPr>
          <w:noProof/>
        </w:rPr>
        <w:drawing>
          <wp:inline distT="0" distB="0" distL="0" distR="0" wp14:anchorId="7DB34A72" wp14:editId="01ACAEA7">
            <wp:extent cx="5274945" cy="4167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1F4" w14:textId="77777777" w:rsidR="00362D33" w:rsidRDefault="00362D33"/>
    <w:p w14:paraId="761327F5" w14:textId="374DCE89" w:rsidR="00C323FD" w:rsidRDefault="00E25DC2" w:rsidP="00E25DC2">
      <w:pPr>
        <w:pStyle w:val="Author"/>
        <w:sectPr w:rsidR="00C323FD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t>By Sunil Dangal</w:t>
      </w:r>
    </w:p>
    <w:p w14:paraId="4FD3628A" w14:textId="72477178" w:rsidR="00E25DC2" w:rsidRDefault="00E25DC2" w:rsidP="00E25DC2">
      <w:pPr>
        <w:pStyle w:val="Heading2"/>
      </w:pPr>
      <w:bookmarkStart w:id="0" w:name="_Toc468892948"/>
      <w:r>
        <w:lastRenderedPageBreak/>
        <w:t>I</w:t>
      </w:r>
      <w:bookmarkEnd w:id="0"/>
      <w:r>
        <w:t>ntroduction</w:t>
      </w:r>
    </w:p>
    <w:p w14:paraId="373CF462" w14:textId="0C2F4B97" w:rsidR="00030FA7" w:rsidRDefault="00E25DC2" w:rsidP="00E25DC2">
      <w:r>
        <w:t xml:space="preserve">In this </w:t>
      </w:r>
      <w:r w:rsidR="00DC6D29">
        <w:t>Crab Mini Game</w:t>
      </w:r>
      <w:r w:rsidR="00A64D3F">
        <w:t xml:space="preserve"> project, </w:t>
      </w:r>
      <w:r w:rsidR="0011335C">
        <w:t>I</w:t>
      </w:r>
      <w:r w:rsidR="00A64D3F">
        <w:t xml:space="preserve"> </w:t>
      </w:r>
      <w:r w:rsidR="002A70D6">
        <w:t>a</w:t>
      </w:r>
      <w:r w:rsidR="0011335C">
        <w:t>m</w:t>
      </w:r>
      <w:r w:rsidR="002A70D6">
        <w:t xml:space="preserve"> going to</w:t>
      </w:r>
      <w:r w:rsidR="009A5792">
        <w:t xml:space="preserve"> create</w:t>
      </w:r>
      <w:r w:rsidR="002A70D6">
        <w:t xml:space="preserve"> </w:t>
      </w:r>
      <w:r w:rsidR="00DC6D29">
        <w:t>this mini game where we are going to move the crab to reach the objectives</w:t>
      </w:r>
      <w:r w:rsidR="009A5792">
        <w:t xml:space="preserve">. </w:t>
      </w:r>
      <w:r w:rsidR="002A70D6">
        <w:t>To define the criteria for our project, we have</w:t>
      </w:r>
      <w:r w:rsidR="009A5792">
        <w:t xml:space="preserve"> objectives which are</w:t>
      </w:r>
      <w:r w:rsidR="002A70D6">
        <w:t xml:space="preserve">: </w:t>
      </w:r>
    </w:p>
    <w:p w14:paraId="2C7D0148" w14:textId="7048E964" w:rsidR="002A70D6" w:rsidRDefault="009A5792" w:rsidP="002A70D6">
      <w:pPr>
        <w:pStyle w:val="ListParagraph"/>
        <w:numPr>
          <w:ilvl w:val="0"/>
          <w:numId w:val="18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Creating </w:t>
      </w:r>
      <w:r w:rsidR="00DC6D29">
        <w:rPr>
          <w:b/>
          <w:bCs/>
          <w:i w:val="0"/>
          <w:iCs/>
        </w:rPr>
        <w:t>Crab</w:t>
      </w:r>
    </w:p>
    <w:p w14:paraId="7B4909FD" w14:textId="6CF9E11D" w:rsidR="002A70D6" w:rsidRDefault="0011335C" w:rsidP="002A70D6">
      <w:pPr>
        <w:pStyle w:val="ListParagraph"/>
        <w:ind w:left="360"/>
        <w:rPr>
          <w:i w:val="0"/>
          <w:iCs/>
        </w:rPr>
      </w:pPr>
      <w:r>
        <w:rPr>
          <w:i w:val="0"/>
          <w:iCs/>
        </w:rPr>
        <w:t>I</w:t>
      </w:r>
      <w:r w:rsidR="002A70D6">
        <w:rPr>
          <w:i w:val="0"/>
          <w:iCs/>
        </w:rPr>
        <w:t xml:space="preserve"> a</w:t>
      </w:r>
      <w:r>
        <w:rPr>
          <w:i w:val="0"/>
          <w:iCs/>
        </w:rPr>
        <w:t>m</w:t>
      </w:r>
      <w:r w:rsidR="002A70D6">
        <w:rPr>
          <w:i w:val="0"/>
          <w:iCs/>
        </w:rPr>
        <w:t xml:space="preserve"> going to </w:t>
      </w:r>
      <w:r w:rsidR="00DC6D29">
        <w:rPr>
          <w:i w:val="0"/>
          <w:iCs/>
        </w:rPr>
        <w:t xml:space="preserve">create a crab that can move to </w:t>
      </w:r>
      <w:r w:rsidR="005A5589">
        <w:rPr>
          <w:i w:val="0"/>
          <w:iCs/>
        </w:rPr>
        <w:t>multi</w:t>
      </w:r>
      <w:r w:rsidR="00DC6D29">
        <w:rPr>
          <w:i w:val="0"/>
          <w:iCs/>
        </w:rPr>
        <w:t xml:space="preserve"> </w:t>
      </w:r>
      <w:r w:rsidR="005A5589">
        <w:rPr>
          <w:i w:val="0"/>
          <w:iCs/>
        </w:rPr>
        <w:t>directions</w:t>
      </w:r>
      <w:r w:rsidR="00DC6D29">
        <w:rPr>
          <w:i w:val="0"/>
          <w:iCs/>
        </w:rPr>
        <w:t xml:space="preserve"> using up, down, </w:t>
      </w:r>
      <w:r w:rsidR="005A5589">
        <w:rPr>
          <w:i w:val="0"/>
          <w:iCs/>
        </w:rPr>
        <w:t>left,</w:t>
      </w:r>
      <w:r w:rsidR="00DC6D29">
        <w:rPr>
          <w:i w:val="0"/>
          <w:iCs/>
        </w:rPr>
        <w:t xml:space="preserve"> and right keyboard. </w:t>
      </w:r>
    </w:p>
    <w:p w14:paraId="0B55CB7C" w14:textId="40DBAC32" w:rsidR="002A70D6" w:rsidRDefault="005A5589" w:rsidP="002A70D6">
      <w:pPr>
        <w:pStyle w:val="ListParagraph"/>
        <w:numPr>
          <w:ilvl w:val="0"/>
          <w:numId w:val="18"/>
        </w:numPr>
        <w:rPr>
          <w:b/>
          <w:bCs/>
          <w:i w:val="0"/>
        </w:rPr>
      </w:pPr>
      <w:r>
        <w:rPr>
          <w:b/>
          <w:bCs/>
          <w:i w:val="0"/>
        </w:rPr>
        <w:t>Game Objective</w:t>
      </w:r>
    </w:p>
    <w:p w14:paraId="09560E35" w14:textId="2AE212D9" w:rsidR="002A70D6" w:rsidRDefault="005A5589" w:rsidP="002A70D6">
      <w:pPr>
        <w:pStyle w:val="ListParagraph"/>
        <w:ind w:left="360"/>
        <w:rPr>
          <w:i w:val="0"/>
        </w:rPr>
      </w:pPr>
      <w:r>
        <w:rPr>
          <w:i w:val="0"/>
        </w:rPr>
        <w:t xml:space="preserve">So, the crab is born in the sea, came to land to search for a food and in this game, the objective is to go to sea for breeding. So, crab goes to sea from the land is the game objectives. </w:t>
      </w:r>
    </w:p>
    <w:p w14:paraId="003C83AC" w14:textId="0E6A93C9" w:rsidR="002A70D6" w:rsidRDefault="005A5589" w:rsidP="002A70D6">
      <w:pPr>
        <w:pStyle w:val="ListParagraph"/>
        <w:numPr>
          <w:ilvl w:val="0"/>
          <w:numId w:val="18"/>
        </w:numPr>
        <w:rPr>
          <w:b/>
          <w:bCs/>
          <w:i w:val="0"/>
        </w:rPr>
      </w:pPr>
      <w:r>
        <w:rPr>
          <w:b/>
          <w:bCs/>
          <w:i w:val="0"/>
        </w:rPr>
        <w:t>Game Review</w:t>
      </w:r>
    </w:p>
    <w:p w14:paraId="2D5448F0" w14:textId="322B1590" w:rsidR="002A70D6" w:rsidRDefault="005A5589" w:rsidP="002A70D6">
      <w:pPr>
        <w:pStyle w:val="ListParagraph"/>
        <w:ind w:left="360"/>
        <w:rPr>
          <w:i w:val="0"/>
        </w:rPr>
      </w:pPr>
      <w:r>
        <w:rPr>
          <w:i w:val="0"/>
        </w:rPr>
        <w:t xml:space="preserve">When the Crab reaches the Sea and game objectives is met, player receives a </w:t>
      </w:r>
      <w:r w:rsidR="005F5FE2">
        <w:rPr>
          <w:i w:val="0"/>
        </w:rPr>
        <w:t xml:space="preserve">screen message when </w:t>
      </w:r>
      <w:r>
        <w:rPr>
          <w:i w:val="0"/>
        </w:rPr>
        <w:t>game</w:t>
      </w:r>
      <w:r w:rsidR="005F5FE2">
        <w:rPr>
          <w:i w:val="0"/>
        </w:rPr>
        <w:t xml:space="preserve"> meets the</w:t>
      </w:r>
      <w:r>
        <w:rPr>
          <w:i w:val="0"/>
        </w:rPr>
        <w:t xml:space="preserve"> objectives.</w:t>
      </w:r>
    </w:p>
    <w:p w14:paraId="0B9AF24C" w14:textId="77777777" w:rsidR="00030FA7" w:rsidRDefault="00030FA7" w:rsidP="00E25DC2"/>
    <w:p w14:paraId="21B737AC" w14:textId="3DFCEFC5" w:rsidR="00030FA7" w:rsidRDefault="00E25DC2" w:rsidP="00030FA7">
      <w:pPr>
        <w:pStyle w:val="Heading2"/>
      </w:pPr>
      <w:bookmarkStart w:id="1" w:name="_Toc468892949"/>
      <w:r>
        <w:t>D</w:t>
      </w:r>
      <w:bookmarkEnd w:id="1"/>
      <w:r>
        <w:t>esign</w:t>
      </w:r>
    </w:p>
    <w:p w14:paraId="2B872418" w14:textId="084CC3F8" w:rsidR="00835F71" w:rsidRDefault="00835F71" w:rsidP="00835F71">
      <w:r>
        <w:t xml:space="preserve">Now, </w:t>
      </w:r>
      <w:r w:rsidR="00927D6B">
        <w:t>this</w:t>
      </w:r>
      <w:r>
        <w:t xml:space="preserve"> is a phase we find out what our design requirements look like. </w:t>
      </w:r>
      <w:r w:rsidR="00927D6B">
        <w:t xml:space="preserve">We are going to have Diagram, </w:t>
      </w:r>
      <w:r w:rsidR="0011335C">
        <w:t>Flowchart,</w:t>
      </w:r>
      <w:r w:rsidR="00927D6B">
        <w:t xml:space="preserve"> and pseudocode for the visual part</w:t>
      </w:r>
      <w:r w:rsidR="0011335C">
        <w:t xml:space="preserve">. </w:t>
      </w:r>
    </w:p>
    <w:p w14:paraId="163A3341" w14:textId="36920D8B" w:rsidR="00927D6B" w:rsidRDefault="00927D6B" w:rsidP="00835F71">
      <w:pPr>
        <w:rPr>
          <w:b/>
          <w:bCs/>
        </w:rPr>
      </w:pPr>
      <w:r w:rsidRPr="00927D6B">
        <w:rPr>
          <w:b/>
          <w:bCs/>
        </w:rPr>
        <w:t>Diagram</w:t>
      </w:r>
    </w:p>
    <w:p w14:paraId="4FF5F42B" w14:textId="1819DB56" w:rsidR="005F5FE2" w:rsidRDefault="00C45093" w:rsidP="00362D33">
      <w:r>
        <w:t xml:space="preserve">Below is the diagram </w:t>
      </w:r>
      <w:r w:rsidR="005A5589">
        <w:t xml:space="preserve">where, crab is in the land with color </w:t>
      </w:r>
      <w:r w:rsidR="004D3AAB">
        <w:t>orange,</w:t>
      </w:r>
      <w:r w:rsidR="005A5589">
        <w:t xml:space="preserve"> and </w:t>
      </w:r>
      <w:r w:rsidR="004D3AAB">
        <w:t>the crab</w:t>
      </w:r>
      <w:r w:rsidR="005A5589">
        <w:t xml:space="preserve"> </w:t>
      </w:r>
      <w:r w:rsidR="004D3AAB">
        <w:t>must</w:t>
      </w:r>
      <w:r w:rsidR="005A5589">
        <w:t xml:space="preserve"> go to the sea with color blue. And the crab is </w:t>
      </w:r>
      <w:r w:rsidR="004D3AAB">
        <w:t xml:space="preserve">Blue. The blue crab is a player where player can use up, down, left, and right arrow key to move the crab and make it reach the ocean. </w:t>
      </w:r>
      <w:r>
        <w:t xml:space="preserve"> </w:t>
      </w:r>
    </w:p>
    <w:p w14:paraId="3300269E" w14:textId="237BD11C" w:rsidR="00273B60" w:rsidRDefault="00BF57A6" w:rsidP="00362D33">
      <w:r>
        <w:rPr>
          <w:noProof/>
        </w:rPr>
        <w:lastRenderedPageBreak/>
        <w:drawing>
          <wp:inline distT="0" distB="0" distL="0" distR="0" wp14:anchorId="6011E1A2" wp14:editId="1EDE9BB3">
            <wp:extent cx="2332653" cy="2763408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63" cy="27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F01E" w14:textId="079FBB5E" w:rsidR="004D3AAB" w:rsidRDefault="004D3AAB" w:rsidP="00362D33">
      <w:r>
        <w:t xml:space="preserve">Once the Crab is moved to the Sea then the message will be displayed as “Player Won !!”. </w:t>
      </w:r>
    </w:p>
    <w:p w14:paraId="15E3B003" w14:textId="7AAD1112" w:rsidR="00273B60" w:rsidRPr="001E4D15" w:rsidRDefault="00273B60" w:rsidP="00362D33">
      <w:r>
        <w:rPr>
          <w:noProof/>
        </w:rPr>
        <w:drawing>
          <wp:inline distT="0" distB="0" distL="0" distR="0" wp14:anchorId="5C74CF68" wp14:editId="642627FF">
            <wp:extent cx="5274945" cy="4167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5F56" w14:textId="77777777" w:rsidR="004D3AAB" w:rsidRDefault="004D3AAB" w:rsidP="00835F71">
      <w:pPr>
        <w:rPr>
          <w:b/>
          <w:bCs/>
        </w:rPr>
      </w:pPr>
    </w:p>
    <w:p w14:paraId="2E2009C8" w14:textId="77777777" w:rsidR="004D3AAB" w:rsidRDefault="004D3AAB" w:rsidP="00835F71">
      <w:pPr>
        <w:rPr>
          <w:b/>
          <w:bCs/>
        </w:rPr>
      </w:pPr>
    </w:p>
    <w:p w14:paraId="64E92B62" w14:textId="77777777" w:rsidR="004D3AAB" w:rsidRDefault="004D3AAB" w:rsidP="00835F71">
      <w:pPr>
        <w:rPr>
          <w:b/>
          <w:bCs/>
        </w:rPr>
      </w:pPr>
    </w:p>
    <w:p w14:paraId="52D59335" w14:textId="1E23F7E1" w:rsidR="00927D6B" w:rsidRDefault="001E4D15" w:rsidP="00835F71">
      <w:pPr>
        <w:rPr>
          <w:b/>
          <w:bCs/>
        </w:rPr>
      </w:pPr>
      <w:r>
        <w:rPr>
          <w:b/>
          <w:bCs/>
        </w:rPr>
        <w:lastRenderedPageBreak/>
        <w:t>Flowchart</w:t>
      </w:r>
    </w:p>
    <w:p w14:paraId="48417641" w14:textId="385095C7" w:rsidR="00101065" w:rsidRDefault="001E4D15" w:rsidP="004F1E46">
      <w:r>
        <w:t>Below, is the flowchart for this project.</w:t>
      </w:r>
    </w:p>
    <w:p w14:paraId="11605754" w14:textId="6B7C90AA" w:rsidR="004F1E46" w:rsidRDefault="004D3AAB" w:rsidP="004F1E46">
      <w:r>
        <w:rPr>
          <w:noProof/>
        </w:rPr>
        <w:drawing>
          <wp:inline distT="0" distB="0" distL="0" distR="0" wp14:anchorId="24C6AF10" wp14:editId="26E2CB29">
            <wp:extent cx="2043404" cy="75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68" cy="77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3F4" w14:textId="77777777" w:rsidR="004F1E46" w:rsidRDefault="004F1E46" w:rsidP="004F1E46"/>
    <w:p w14:paraId="7C9C097C" w14:textId="59DE5F98" w:rsidR="00E25DC2" w:rsidRDefault="007E1D5B" w:rsidP="00E25DC2">
      <w:pPr>
        <w:rPr>
          <w:b/>
          <w:bCs/>
        </w:rPr>
      </w:pPr>
      <w:r>
        <w:rPr>
          <w:b/>
          <w:bCs/>
        </w:rPr>
        <w:lastRenderedPageBreak/>
        <w:t>Pseudocode</w:t>
      </w:r>
    </w:p>
    <w:p w14:paraId="1AAED062" w14:textId="207B2843" w:rsidR="004F1E46" w:rsidRDefault="00097650" w:rsidP="004F1E46">
      <w:r>
        <w:rPr>
          <w:noProof/>
        </w:rPr>
        <w:drawing>
          <wp:inline distT="0" distB="0" distL="0" distR="0" wp14:anchorId="2FC45D0B" wp14:editId="590D31DD">
            <wp:extent cx="5274945" cy="2901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3F85" w14:textId="3D9F1329" w:rsidR="00E25DC2" w:rsidRPr="004F1E46" w:rsidRDefault="00996EB2" w:rsidP="004F1E46">
      <w:pPr>
        <w:pStyle w:val="Heading2"/>
        <w:rPr>
          <w:bCs/>
        </w:rPr>
      </w:pPr>
      <w:r>
        <w:t>Implementation</w:t>
      </w:r>
    </w:p>
    <w:p w14:paraId="469A09F7" w14:textId="17F3FFD0" w:rsidR="00996EB2" w:rsidRDefault="00996EB2" w:rsidP="00996EB2">
      <w:r>
        <w:t xml:space="preserve">Check the code in </w:t>
      </w:r>
      <w:r w:rsidR="005F5FE2" w:rsidRPr="005F5FE2">
        <w:rPr>
          <w:i/>
          <w:iCs/>
        </w:rPr>
        <w:t>crab_mini_game.py</w:t>
      </w:r>
      <w:r w:rsidR="005F5FE2">
        <w:rPr>
          <w:i/>
          <w:iCs/>
        </w:rPr>
        <w:t xml:space="preserve"> </w:t>
      </w:r>
      <w:r w:rsidR="0038105D">
        <w:t xml:space="preserve">and </w:t>
      </w:r>
      <w:r w:rsidR="0038105D" w:rsidRPr="00E34254">
        <w:rPr>
          <w:i/>
          <w:iCs/>
        </w:rPr>
        <w:t>final_</w:t>
      </w:r>
      <w:r w:rsidR="005F5FE2" w:rsidRPr="005F5FE2">
        <w:t xml:space="preserve"> </w:t>
      </w:r>
      <w:r w:rsidR="005F5FE2" w:rsidRPr="005F5FE2">
        <w:rPr>
          <w:i/>
          <w:iCs/>
        </w:rPr>
        <w:t>crab_mini_game.py</w:t>
      </w:r>
      <w:r w:rsidR="005F5FE2">
        <w:rPr>
          <w:i/>
          <w:iCs/>
        </w:rPr>
        <w:t xml:space="preserve"> </w:t>
      </w:r>
      <w:r>
        <w:t>file to see the code implementatio</w:t>
      </w:r>
      <w:r w:rsidR="00A8083E">
        <w:t xml:space="preserve">n and </w:t>
      </w:r>
      <w:r w:rsidR="00A8083E" w:rsidRPr="00E34254">
        <w:rPr>
          <w:i/>
          <w:iCs/>
        </w:rPr>
        <w:t>final_</w:t>
      </w:r>
      <w:r w:rsidR="005F5FE2" w:rsidRPr="005F5FE2">
        <w:t xml:space="preserve"> </w:t>
      </w:r>
      <w:r w:rsidR="005F5FE2" w:rsidRPr="005F5FE2">
        <w:rPr>
          <w:i/>
          <w:iCs/>
        </w:rPr>
        <w:t>crab_mini_game.py</w:t>
      </w:r>
      <w:r w:rsidR="005F5FE2">
        <w:rPr>
          <w:i/>
          <w:iCs/>
        </w:rPr>
        <w:t xml:space="preserve"> </w:t>
      </w:r>
      <w:r w:rsidR="00A8083E">
        <w:t xml:space="preserve">for final project completion. </w:t>
      </w:r>
    </w:p>
    <w:p w14:paraId="06A99380" w14:textId="12BA37DC" w:rsidR="00F955FD" w:rsidRDefault="00F955FD" w:rsidP="00996EB2">
      <w:r>
        <w:t xml:space="preserve">Inside the code, we have used goto () function to draw a rectangle to make it a sea later </w:t>
      </w:r>
      <w:r w:rsidR="00A05503">
        <w:t xml:space="preserve">and fill </w:t>
      </w:r>
      <w:r>
        <w:t xml:space="preserve">with </w:t>
      </w:r>
      <w:r w:rsidR="00A05503">
        <w:t>blue color</w:t>
      </w:r>
      <w:r>
        <w:t xml:space="preserve">. </w:t>
      </w:r>
    </w:p>
    <w:p w14:paraId="1D40800E" w14:textId="00620333" w:rsidR="00F955FD" w:rsidRDefault="00F955FD" w:rsidP="00996EB2">
      <w:r>
        <w:rPr>
          <w:noProof/>
        </w:rPr>
        <w:drawing>
          <wp:inline distT="0" distB="0" distL="0" distR="0" wp14:anchorId="4B216496" wp14:editId="17F5A813">
            <wp:extent cx="4721225" cy="2603241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97" cy="26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C493" w14:textId="630921D4" w:rsidR="00D921D7" w:rsidRDefault="00D921D7" w:rsidP="00996EB2"/>
    <w:p w14:paraId="7063A777" w14:textId="1FB8E214" w:rsidR="00D921D7" w:rsidRDefault="00D921D7" w:rsidP="00D921D7">
      <w:pPr>
        <w:pStyle w:val="Heading2"/>
      </w:pPr>
      <w:r>
        <w:lastRenderedPageBreak/>
        <w:t>Evaluate</w:t>
      </w:r>
    </w:p>
    <w:p w14:paraId="12C5D510" w14:textId="0A24BA65" w:rsidR="00D921D7" w:rsidRPr="00D921D7" w:rsidRDefault="00634577" w:rsidP="00D921D7">
      <w:r>
        <w:t xml:space="preserve">So, we </w:t>
      </w:r>
      <w:r w:rsidR="00273B60">
        <w:t xml:space="preserve">have created a crab which can be moved to all four-direction using keyboard up, down, left, and right key. We also made </w:t>
      </w:r>
      <w:proofErr w:type="spellStart"/>
      <w:proofErr w:type="gramStart"/>
      <w:r w:rsidR="00273B60">
        <w:t>a</w:t>
      </w:r>
      <w:proofErr w:type="spellEnd"/>
      <w:proofErr w:type="gramEnd"/>
      <w:r w:rsidR="00273B60">
        <w:t xml:space="preserve"> objective to take crab to the sea (blue area) to make the game finish point. And at last, we have message displaying “Crab Won” when the crab reaches the ocean. </w:t>
      </w:r>
    </w:p>
    <w:p w14:paraId="7137329C" w14:textId="77777777" w:rsidR="00D921D7" w:rsidRDefault="00D921D7" w:rsidP="00996EB2"/>
    <w:p w14:paraId="7D87987B" w14:textId="55F19594" w:rsidR="00996EB2" w:rsidRDefault="00996EB2" w:rsidP="00996EB2"/>
    <w:p w14:paraId="30043917" w14:textId="77777777" w:rsidR="00996EB2" w:rsidRPr="00996EB2" w:rsidRDefault="00996EB2" w:rsidP="00996EB2"/>
    <w:sectPr w:rsidR="00996EB2" w:rsidRPr="00996EB2">
      <w:footerReference w:type="default" r:id="rId18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D030" w14:textId="77777777" w:rsidR="004A2610" w:rsidRDefault="004A2610">
      <w:pPr>
        <w:spacing w:after="0" w:line="240" w:lineRule="auto"/>
      </w:pPr>
      <w:r>
        <w:separator/>
      </w:r>
    </w:p>
  </w:endnote>
  <w:endnote w:type="continuationSeparator" w:id="0">
    <w:p w14:paraId="7BBEDF88" w14:textId="77777777" w:rsidR="004A2610" w:rsidRDefault="004A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B4E65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1AEA" w14:textId="77777777" w:rsidR="004A2610" w:rsidRDefault="004A2610">
      <w:pPr>
        <w:spacing w:after="0" w:line="240" w:lineRule="auto"/>
      </w:pPr>
      <w:r>
        <w:separator/>
      </w:r>
    </w:p>
  </w:footnote>
  <w:footnote w:type="continuationSeparator" w:id="0">
    <w:p w14:paraId="17D3BE93" w14:textId="77777777" w:rsidR="004A2610" w:rsidRDefault="004A2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D4D21"/>
    <w:multiLevelType w:val="hybridMultilevel"/>
    <w:tmpl w:val="ED8A5A12"/>
    <w:lvl w:ilvl="0" w:tplc="B83C449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CC30CD"/>
    <w:multiLevelType w:val="hybridMultilevel"/>
    <w:tmpl w:val="926E1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C70C3"/>
    <w:multiLevelType w:val="hybridMultilevel"/>
    <w:tmpl w:val="7D1E78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103D7C"/>
    <w:multiLevelType w:val="hybridMultilevel"/>
    <w:tmpl w:val="8B408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76191"/>
    <w:multiLevelType w:val="hybridMultilevel"/>
    <w:tmpl w:val="5C28C62C"/>
    <w:lvl w:ilvl="0" w:tplc="D1F6721E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72E4C"/>
    <w:multiLevelType w:val="hybridMultilevel"/>
    <w:tmpl w:val="08DC2392"/>
    <w:lvl w:ilvl="0" w:tplc="1946E21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95261">
    <w:abstractNumId w:val="9"/>
  </w:num>
  <w:num w:numId="2" w16cid:durableId="799222283">
    <w:abstractNumId w:val="14"/>
  </w:num>
  <w:num w:numId="3" w16cid:durableId="319818561">
    <w:abstractNumId w:val="14"/>
  </w:num>
  <w:num w:numId="4" w16cid:durableId="745342780">
    <w:abstractNumId w:val="14"/>
  </w:num>
  <w:num w:numId="5" w16cid:durableId="163057405">
    <w:abstractNumId w:val="14"/>
  </w:num>
  <w:num w:numId="6" w16cid:durableId="1123815835">
    <w:abstractNumId w:val="8"/>
  </w:num>
  <w:num w:numId="7" w16cid:durableId="263803823">
    <w:abstractNumId w:val="18"/>
  </w:num>
  <w:num w:numId="8" w16cid:durableId="228611281">
    <w:abstractNumId w:val="7"/>
  </w:num>
  <w:num w:numId="9" w16cid:durableId="1683052185">
    <w:abstractNumId w:val="6"/>
  </w:num>
  <w:num w:numId="10" w16cid:durableId="28844240">
    <w:abstractNumId w:val="5"/>
  </w:num>
  <w:num w:numId="11" w16cid:durableId="117651074">
    <w:abstractNumId w:val="4"/>
  </w:num>
  <w:num w:numId="12" w16cid:durableId="1200554894">
    <w:abstractNumId w:val="3"/>
  </w:num>
  <w:num w:numId="13" w16cid:durableId="1622154302">
    <w:abstractNumId w:val="2"/>
  </w:num>
  <w:num w:numId="14" w16cid:durableId="964384396">
    <w:abstractNumId w:val="1"/>
  </w:num>
  <w:num w:numId="15" w16cid:durableId="513375933">
    <w:abstractNumId w:val="0"/>
  </w:num>
  <w:num w:numId="16" w16cid:durableId="1687638866">
    <w:abstractNumId w:val="16"/>
  </w:num>
  <w:num w:numId="17" w16cid:durableId="585891928">
    <w:abstractNumId w:val="15"/>
  </w:num>
  <w:num w:numId="18" w16cid:durableId="591281670">
    <w:abstractNumId w:val="12"/>
  </w:num>
  <w:num w:numId="19" w16cid:durableId="20711629">
    <w:abstractNumId w:val="11"/>
  </w:num>
  <w:num w:numId="20" w16cid:durableId="1147863074">
    <w:abstractNumId w:val="13"/>
  </w:num>
  <w:num w:numId="21" w16cid:durableId="1418559321">
    <w:abstractNumId w:val="10"/>
  </w:num>
  <w:num w:numId="22" w16cid:durableId="1503200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2"/>
    <w:rsid w:val="00030FA7"/>
    <w:rsid w:val="00074F36"/>
    <w:rsid w:val="00097650"/>
    <w:rsid w:val="00101065"/>
    <w:rsid w:val="0011335C"/>
    <w:rsid w:val="00121DF2"/>
    <w:rsid w:val="001416EA"/>
    <w:rsid w:val="001E4D15"/>
    <w:rsid w:val="00273B60"/>
    <w:rsid w:val="002A70D6"/>
    <w:rsid w:val="00362D33"/>
    <w:rsid w:val="0038105D"/>
    <w:rsid w:val="00392A85"/>
    <w:rsid w:val="004A2610"/>
    <w:rsid w:val="004C449D"/>
    <w:rsid w:val="004D288A"/>
    <w:rsid w:val="004D3AAB"/>
    <w:rsid w:val="004F1E46"/>
    <w:rsid w:val="00553964"/>
    <w:rsid w:val="005748CA"/>
    <w:rsid w:val="005A5589"/>
    <w:rsid w:val="005F5FE2"/>
    <w:rsid w:val="006008B5"/>
    <w:rsid w:val="00634577"/>
    <w:rsid w:val="006533A0"/>
    <w:rsid w:val="00686C3E"/>
    <w:rsid w:val="007E1D5B"/>
    <w:rsid w:val="00835F71"/>
    <w:rsid w:val="008D4DC5"/>
    <w:rsid w:val="00927D6B"/>
    <w:rsid w:val="009729A3"/>
    <w:rsid w:val="00996EB2"/>
    <w:rsid w:val="009A5792"/>
    <w:rsid w:val="009B0A9E"/>
    <w:rsid w:val="00A05503"/>
    <w:rsid w:val="00A64D3F"/>
    <w:rsid w:val="00A8083E"/>
    <w:rsid w:val="00BF57A6"/>
    <w:rsid w:val="00C001E7"/>
    <w:rsid w:val="00C323FD"/>
    <w:rsid w:val="00C45093"/>
    <w:rsid w:val="00D921D7"/>
    <w:rsid w:val="00DC1B30"/>
    <w:rsid w:val="00DC6D29"/>
    <w:rsid w:val="00DD5006"/>
    <w:rsid w:val="00DE6DCD"/>
    <w:rsid w:val="00E25DC2"/>
    <w:rsid w:val="00E34254"/>
    <w:rsid w:val="00F153E6"/>
    <w:rsid w:val="00F80315"/>
    <w:rsid w:val="00F80632"/>
    <w:rsid w:val="00F955FD"/>
    <w:rsid w:val="00FC0E64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384E7"/>
  <w15:chartTrackingRefBased/>
  <w15:docId w15:val="{0E0B7745-3018-8140-903E-4493B9F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19186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2334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7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139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2666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3924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2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6114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15179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6600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1013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0900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8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4123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1944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6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2649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2153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5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70623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9364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6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9459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6710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2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6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286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1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759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68215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249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5291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7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7285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792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4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18402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7221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4696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8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1019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4957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1847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3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4887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9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2308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4763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5242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81769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5867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5581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nildangal/Library/Containers/com.microsoft.Word/Data/Library/Application%20Support/Microsoft/Office/16.0/DTS/en-GB%7bA6EBC595-9EF3-4C4C-8341-EA7D3559A523%7d/%7b0172EED2-0432-854F-A0B0-2AE5BAE67F92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{0172EED2-0432-854F-A0B0-2AE5BAE67F92}tf10002071.dotx</Template>
  <TotalTime>118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Sunil Dangal</cp:lastModifiedBy>
  <cp:revision>19</cp:revision>
  <dcterms:created xsi:type="dcterms:W3CDTF">2024-10-30T09:24:00Z</dcterms:created>
  <dcterms:modified xsi:type="dcterms:W3CDTF">2024-11-09T00:11:00Z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